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640BF" w14:textId="77777777" w:rsidR="00886794" w:rsidRPr="00886794" w:rsidRDefault="00886794" w:rsidP="00886794">
      <w:pPr>
        <w:spacing w:after="120" w:line="225" w:lineRule="atLeast"/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</w:pPr>
      <w:hyperlink r:id="rId6" w:history="1">
        <w:r w:rsidRPr="00886794">
          <w:rPr>
            <w:rFonts w:ascii="Arial" w:eastAsia="Times New Roman" w:hAnsi="Arial" w:cs="Arial"/>
            <w:b/>
            <w:bCs/>
            <w:color w:val="5B677D"/>
            <w:sz w:val="26"/>
            <w:szCs w:val="26"/>
            <w:u w:val="single"/>
            <w:lang w:eastAsia="uk-UA"/>
          </w:rPr>
          <w:t>Фестиваль-конкурс "Міс Весна ДНУ"</w:t>
        </w:r>
      </w:hyperlink>
    </w:p>
    <w:p w14:paraId="61AEB241" w14:textId="77777777" w:rsidR="00886794" w:rsidRPr="00886794" w:rsidRDefault="00886794" w:rsidP="00886794">
      <w:pPr>
        <w:spacing w:after="0" w:line="225" w:lineRule="atLeast"/>
        <w:rPr>
          <w:rFonts w:ascii="Arial" w:eastAsia="Times New Roman" w:hAnsi="Arial" w:cs="Arial"/>
          <w:color w:val="999999"/>
          <w:sz w:val="17"/>
          <w:szCs w:val="17"/>
          <w:lang w:eastAsia="uk-UA"/>
        </w:rPr>
      </w:pPr>
      <w:r w:rsidRPr="00886794">
        <w:rPr>
          <w:rFonts w:ascii="Arial" w:eastAsia="Times New Roman" w:hAnsi="Arial" w:cs="Arial"/>
          <w:color w:val="999999"/>
          <w:sz w:val="17"/>
          <w:szCs w:val="17"/>
          <w:lang w:eastAsia="uk-UA"/>
        </w:rPr>
        <w:t>04.05.10 10:43</w:t>
      </w:r>
    </w:p>
    <w:p w14:paraId="05F963C6" w14:textId="77777777" w:rsidR="00886794" w:rsidRPr="00886794" w:rsidRDefault="00886794" w:rsidP="00886794">
      <w:pPr>
        <w:spacing w:after="240" w:line="225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У Палаці спорту ДНУ відбувся фестиваль-конкурс "Міс Весна ДНУ". 12 дівчат - переможниць конкурсів "Міс факультет" змагалися у восьми різних конкурсах-завданнях. Конкурсантки співали, танцювали, давали інтерв'ю, виконували індивідуальні завдання.</w:t>
      </w:r>
    </w:p>
    <w:p w14:paraId="71226E26" w14:textId="77777777" w:rsidR="00886794" w:rsidRPr="00441AC5" w:rsidRDefault="00886794" w:rsidP="002F12C2">
      <w:pPr>
        <w:rPr>
          <w:rStyle w:val="apple-style-span"/>
          <w:rFonts w:ascii="Tahoma" w:hAnsi="Tahoma" w:cs="Tahoma"/>
          <w:color w:val="E50000"/>
          <w:sz w:val="30"/>
          <w:szCs w:val="30"/>
          <w:lang w:val="ru-RU"/>
        </w:rPr>
      </w:pPr>
    </w:p>
    <w:p w14:paraId="651DADF1" w14:textId="70C088A1" w:rsidR="007D0DC0" w:rsidRDefault="007D0DC0" w:rsidP="002F12C2">
      <w:pPr>
        <w:rPr>
          <w:rStyle w:val="apple-style-span"/>
          <w:rFonts w:ascii="Tahoma" w:hAnsi="Tahoma" w:cs="Tahoma"/>
          <w:color w:val="E50000"/>
          <w:sz w:val="30"/>
          <w:szCs w:val="30"/>
        </w:rPr>
      </w:pPr>
      <w:r>
        <w:rPr>
          <w:rStyle w:val="apple-style-span"/>
          <w:rFonts w:ascii="Tahoma" w:hAnsi="Tahoma" w:cs="Tahoma"/>
          <w:color w:val="E50000"/>
          <w:sz w:val="30"/>
          <w:szCs w:val="30"/>
        </w:rPr>
        <w:t>В ДНУ заборонили палити</w:t>
      </w:r>
    </w:p>
    <w:p w14:paraId="143616BF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Дніпропетровський національний університет імені Олеся Гончара активно залучився до боротьби з курінням. Як повідомляє Інформаційно-аналітичне агентство, Дніпропетровського національного університету, віднині на території ДНУ заборонено тютюнопаління.</w:t>
      </w:r>
    </w:p>
    <w:p w14:paraId="7A136491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13 січня 2010 року ректор Дніпропетровського національного університету імені Олеся Гончара Микола Поляков підписав наказ про заборону тютюнопаління у приміщеннях всіх типів, що входять в інфраструктуру університету, і на його території. Палити відтепер можна буде лише у спеціально встановлених для цього місцях.</w:t>
      </w:r>
    </w:p>
    <w:p w14:paraId="5505FDF1" w14:textId="77777777" w:rsidR="007D0DC0" w:rsidRDefault="007D0DC0" w:rsidP="007D0DC0">
      <w:pPr>
        <w:pStyle w:val="a3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Згідно з цим наказом юридичному відділу за узгодженням з профспілковим комітетом доручено внести відповідні зміни до „Правил внутрішнього розпорядку в ДНУ" і затвердити їх у встановленому порядку на черговій конференції трудового колективу.</w:t>
      </w:r>
    </w:p>
    <w:p w14:paraId="61EBFCB6" w14:textId="77777777" w:rsidR="007D0DC0" w:rsidRDefault="007D0DC0" w:rsidP="007D0DC0">
      <w:pPr>
        <w:pStyle w:val="a3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В рамках наказу, керівники підрозділів, куратори академічних груп спільно з профспілковими організаціями та органами студентського самоврядування мають провести роз'яснювальну роботу в молодіжній аудиторії.</w:t>
      </w:r>
    </w:p>
    <w:p w14:paraId="354ABD1E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Прийняте в університеті рішення, підкреслюють в інформаційно-аналітичному агентстві, повністю відповідає чинному національному законодавству і загальносвітовим тенденціям боротьби з епідеміями шкідливих звичок, за здорові покоління майбутнього. Сьогодні вся Європа бореться за те, щоб повітря було чистим від тютюнового диму. А Україна за рівнем тютюнопаління впевнено випереджає і країни СНД, і європейські країни. Щороку десятки тисяч громадян працездатного віку помирають від хвороб, спричинених цим негативним явищем.</w:t>
      </w:r>
    </w:p>
    <w:p w14:paraId="25466F24" w14:textId="77777777" w:rsidR="007D0DC0" w:rsidRDefault="007D0DC0" w:rsidP="002F12C2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</w:p>
    <w:p w14:paraId="1CB806B1" w14:textId="77777777" w:rsidR="005C3737" w:rsidRPr="007D0DC0" w:rsidRDefault="005C3737" w:rsidP="002F12C2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 w:rsidRPr="007D0DC0"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  <w:t>Вітаємо з Днем Перемоги!</w:t>
      </w:r>
    </w:p>
    <w:p w14:paraId="5AE57543" w14:textId="77777777" w:rsidR="00BC10EF" w:rsidRDefault="00D942A1" w:rsidP="00BC10EF">
      <w:r w:rsidRPr="007D0DC0">
        <w:t>Шановні ветерани!</w:t>
      </w:r>
      <w:r w:rsidR="00F00210" w:rsidRPr="007D0DC0">
        <w:rPr>
          <w:lang w:val="ru-RU"/>
        </w:rPr>
        <w:t xml:space="preserve"> </w:t>
      </w:r>
      <w:r w:rsidR="002F12C2" w:rsidRPr="007D0DC0">
        <w:t>Дозвольте від щирого серця привітати Вас зі Святом Великої Перемоги!</w:t>
      </w:r>
      <w:r w:rsidR="00F00210" w:rsidRPr="007D0DC0">
        <w:t xml:space="preserve"> Це велике</w:t>
      </w:r>
      <w:r w:rsidR="00F00210">
        <w:t xml:space="preserve"> свято для кожної української родини - адже немає жодної сім`ї, яку оминула та страшна війна!</w:t>
      </w:r>
      <w:r w:rsidR="00F00210" w:rsidRPr="00F00210">
        <w:rPr>
          <w:lang w:val="ru-RU"/>
        </w:rPr>
        <w:t xml:space="preserve"> </w:t>
      </w:r>
      <w:r w:rsidR="002F12C2">
        <w:t xml:space="preserve">65 років тому Ви здійснили Подвиг, рівного якому немає в історії. Проливаючи кров у запеклих боях, недосипаючи, недоїдаючи, працюючи не покладаючи рук на заводах, ви гартували Перемогу з 1941-го до 1945 року. </w:t>
      </w:r>
    </w:p>
    <w:p w14:paraId="2FD077B0" w14:textId="77777777" w:rsidR="00BC10EF" w:rsidRDefault="00BC10EF" w:rsidP="00BC10EF">
      <w:r>
        <w:t>Час невблаганно плине у віки, а разом з ним, на жаль, полишають земне життя воїни-фронтовики, безпосередні учасники бойових дій - всі ті, хто гартував Перемогу на фронтах і в тилу.</w:t>
      </w:r>
    </w:p>
    <w:p w14:paraId="6B8C6770" w14:textId="77777777" w:rsidR="00BC10EF" w:rsidRDefault="00BC10EF" w:rsidP="00BC10EF">
      <w:r>
        <w:t xml:space="preserve">Та пам'ять про мільйони загиблих синів і дочок невмируща, вона назавжди залишається в серцях всіх поколінь нашого народу. </w:t>
      </w:r>
    </w:p>
    <w:p w14:paraId="04691EFD" w14:textId="77777777" w:rsidR="002F12C2" w:rsidRPr="002F12C2" w:rsidRDefault="002F12C2" w:rsidP="002F12C2">
      <w:pPr>
        <w:rPr>
          <w:lang w:val="ru-RU"/>
        </w:rPr>
      </w:pPr>
      <w:r>
        <w:t xml:space="preserve">Цього дня, 9 Травня, ми </w:t>
      </w:r>
      <w:r w:rsidR="00BC10EF">
        <w:t>вшановуємо</w:t>
      </w:r>
      <w:r>
        <w:t xml:space="preserve"> Ва</w:t>
      </w:r>
      <w:r w:rsidR="00BC10EF">
        <w:t>с</w:t>
      </w:r>
      <w:r>
        <w:t>, а також ти</w:t>
      </w:r>
      <w:r w:rsidR="00BC10EF">
        <w:t>х</w:t>
      </w:r>
      <w:r>
        <w:t>, кого вже немає в живих. Пам'ять про Подвиг радянських солдатів, партизан, працівників тилу, всіх тих, хто в суворі, жахливі роки війни не тільки вистояв, але й переміг, буде жити вічно. Являючи собою приклад сили духу і непохитності волі, Ви назавжди обезсмертили свої імена.</w:t>
      </w:r>
    </w:p>
    <w:p w14:paraId="4FD68795" w14:textId="77777777" w:rsidR="00BC10EF" w:rsidRDefault="00BC10EF" w:rsidP="00BC10EF">
      <w:r>
        <w:lastRenderedPageBreak/>
        <w:t>Схиляємо голови перед тими, хто в битвах із ворогом відстояв свободу нашої Батьківщини, хто день і ніч кував Перемогу в тилу, рятував поранених, боровся з фашизмом у партизанських загонах, допомагав фронту й пережив жахливі дні окупації України нелюдами-загарбниками.</w:t>
      </w:r>
    </w:p>
    <w:p w14:paraId="741C3764" w14:textId="77777777" w:rsidR="00BC10EF" w:rsidRPr="00441AC5" w:rsidRDefault="002F12C2" w:rsidP="00BC10EF">
      <w:pPr>
        <w:rPr>
          <w:lang w:val="ru-RU"/>
        </w:rPr>
      </w:pPr>
      <w:r>
        <w:t xml:space="preserve">Низький уклін Вам, шана і вдячність! </w:t>
      </w:r>
    </w:p>
    <w:p w14:paraId="37605C0F" w14:textId="77777777" w:rsidR="00441AC5" w:rsidRPr="00441AC5" w:rsidRDefault="00441AC5" w:rsidP="00BC10EF">
      <w:pPr>
        <w:rPr>
          <w:lang w:val="ru-RU"/>
        </w:rPr>
      </w:pPr>
    </w:p>
    <w:p w14:paraId="6E4C6851" w14:textId="65F2BD91" w:rsidR="00441AC5" w:rsidRDefault="00441AC5" w:rsidP="00BC10EF">
      <w:pPr>
        <w:rPr>
          <w:lang w:val="en-US"/>
        </w:rPr>
      </w:pPr>
      <w:r w:rsidRPr="00441AC5">
        <w:rPr>
          <w:lang w:val="ru-RU"/>
        </w:rPr>
        <w:t>День народження факультету прикладної математики</w:t>
      </w:r>
      <w:bookmarkStart w:id="0" w:name="_GoBack"/>
      <w:bookmarkEnd w:id="0"/>
    </w:p>
    <w:p w14:paraId="473D69C1" w14:textId="77777777" w:rsidR="00441AC5" w:rsidRPr="00441AC5" w:rsidRDefault="00441AC5" w:rsidP="00441AC5">
      <w:pPr>
        <w:shd w:val="clear" w:color="auto" w:fill="EEF0F2"/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441AC5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Щиро вітаємо всіх з днем народження факультету прикладної математики. Вже 26 років факультет випускає достойних спеціалістів, яких гартують одні з найкращих викладачів. Так давайте побажаємо їм творчих успіхів, та великого терпіння до студентів</w:t>
      </w:r>
    </w:p>
    <w:p w14:paraId="1A0EE8DB" w14:textId="77777777" w:rsidR="00441AC5" w:rsidRPr="00441AC5" w:rsidRDefault="00441AC5" w:rsidP="00441AC5">
      <w:pPr>
        <w:shd w:val="clear" w:color="auto" w:fill="EEF0F2"/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441AC5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Ввечері відбудеться святковий концерт, організований силами студентської самодіяльності та друзів факультету. </w:t>
      </w:r>
    </w:p>
    <w:p w14:paraId="5E940675" w14:textId="77777777" w:rsidR="00441AC5" w:rsidRPr="00441AC5" w:rsidRDefault="00441AC5" w:rsidP="00BC10EF"/>
    <w:sectPr w:rsidR="00441AC5" w:rsidRPr="00441A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C2"/>
    <w:rsid w:val="002F12C2"/>
    <w:rsid w:val="00441AC5"/>
    <w:rsid w:val="005C3737"/>
    <w:rsid w:val="007D0DC0"/>
    <w:rsid w:val="00886794"/>
    <w:rsid w:val="00925DEF"/>
    <w:rsid w:val="00BC10EF"/>
    <w:rsid w:val="00BE48E9"/>
    <w:rsid w:val="00D942A1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A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2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7D0DC0"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867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2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7D0DC0"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86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rimat.dp.ua/uk/home/-/blogs/%D1%84%D0%B5%D1%81%D1%82%D0%B8%D0%B2%D0%B0%D0%BB%D1%8C-%D0%BA%D0%BE%D0%BD%D0%BA%D1%83%D1%80%D1%81-%D0%BC%D1%96%D1%81-%D0%B2%D0%B5%D1%81%D0%BD%D0%B0-%D0%B4%D0%BD%D1%83-1?_33_redirect=%2Fuk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7614-BF1F-4E85-AE49-F9B32B83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2465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2010-05-10T06:35:00Z</dcterms:created>
  <dcterms:modified xsi:type="dcterms:W3CDTF">2010-05-12T17:31:00Z</dcterms:modified>
</cp:coreProperties>
</file>